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0843" w14:textId="13431F2F" w:rsidR="00C976B1" w:rsidRDefault="00C302D2">
      <w:pPr>
        <w:pStyle w:val="Title"/>
      </w:pPr>
      <w:r>
        <w:t>Blue Springs Hotel Project Plan</w:t>
      </w:r>
    </w:p>
    <w:p w14:paraId="3609D1A6" w14:textId="77777777" w:rsidR="001069F9" w:rsidRPr="00B23B2D" w:rsidRDefault="001069F9" w:rsidP="00C745D0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526"/>
        <w:gridCol w:w="2268"/>
        <w:gridCol w:w="2410"/>
        <w:gridCol w:w="3119"/>
        <w:gridCol w:w="1635"/>
      </w:tblGrid>
      <w:tr w:rsidR="00C745D0" w14:paraId="3D7E2404" w14:textId="77777777" w:rsidTr="00C7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F81A336AE2E6496BB401C8B97A529C1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26" w:type="dxa"/>
                <w:tcBorders>
                  <w:bottom w:val="single" w:sz="4" w:space="0" w:color="7F7F7F" w:themeColor="text1" w:themeTint="80"/>
                </w:tcBorders>
                <w:shd w:val="clear" w:color="auto" w:fill="004E6C" w:themeFill="accent2" w:themeFillShade="80"/>
              </w:tcPr>
              <w:p w14:paraId="31BCA8F1" w14:textId="77777777" w:rsidR="0027066F" w:rsidRDefault="0027066F" w:rsidP="00A124EC">
                <w:r>
                  <w:t>Task</w:t>
                </w:r>
              </w:p>
            </w:tc>
          </w:sdtContent>
        </w:sdt>
        <w:tc>
          <w:tcPr>
            <w:tcW w:w="2268" w:type="dxa"/>
          </w:tcPr>
          <w:p w14:paraId="2DAA050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410" w:type="dxa"/>
          </w:tcPr>
          <w:p w14:paraId="6E8F074C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311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0017EC32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30CCD7C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745D0" w14:paraId="08E79B5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B387C34" w14:textId="77777777" w:rsidR="0027066F" w:rsidRDefault="0027066F" w:rsidP="00C976B1"/>
        </w:tc>
        <w:tc>
          <w:tcPr>
            <w:tcW w:w="2268" w:type="dxa"/>
          </w:tcPr>
          <w:p w14:paraId="3101AD0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858EDF2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6AD1A0D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9CD6D51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66F" w14:paraId="275EFF64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383FF795" w14:textId="77777777" w:rsidR="0027066F" w:rsidRDefault="0027066F" w:rsidP="00C976B1"/>
        </w:tc>
        <w:tc>
          <w:tcPr>
            <w:tcW w:w="2268" w:type="dxa"/>
          </w:tcPr>
          <w:p w14:paraId="0909DCD5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A6998B7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0148D4F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F7DC79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0509E9FF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02786BC2" w14:textId="77777777" w:rsidR="0027066F" w:rsidRDefault="0027066F" w:rsidP="00C976B1"/>
        </w:tc>
        <w:tc>
          <w:tcPr>
            <w:tcW w:w="2268" w:type="dxa"/>
          </w:tcPr>
          <w:p w14:paraId="60CAAF71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AB96435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5463427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14B690D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66F" w14:paraId="6EB0CFB5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862A00B" w14:textId="77777777" w:rsidR="0027066F" w:rsidRDefault="0027066F" w:rsidP="00C976B1"/>
        </w:tc>
        <w:tc>
          <w:tcPr>
            <w:tcW w:w="2268" w:type="dxa"/>
          </w:tcPr>
          <w:p w14:paraId="2AA2BFFB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0ABCEEF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A2E7CFF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47DF1C5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4FCC119E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01D34FD" w14:textId="77777777" w:rsidR="0027066F" w:rsidRDefault="0027066F" w:rsidP="00C976B1"/>
        </w:tc>
        <w:tc>
          <w:tcPr>
            <w:tcW w:w="2268" w:type="dxa"/>
          </w:tcPr>
          <w:p w14:paraId="4B86867B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2E1FBD9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2875B2C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DC16854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1EF32906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2CCAF97" w14:textId="77777777" w:rsidR="0027066F" w:rsidRDefault="0027066F" w:rsidP="00C976B1"/>
        </w:tc>
        <w:tc>
          <w:tcPr>
            <w:tcW w:w="2268" w:type="dxa"/>
          </w:tcPr>
          <w:p w14:paraId="617921D9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F14748B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EC7FC3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923D6C5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66137F15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1797C68" w14:textId="77777777" w:rsidR="0027066F" w:rsidRDefault="0027066F" w:rsidP="00C976B1"/>
        </w:tc>
        <w:tc>
          <w:tcPr>
            <w:tcW w:w="2268" w:type="dxa"/>
          </w:tcPr>
          <w:p w14:paraId="5CA68895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BD29E0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A068ECC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A110E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077E6C0A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4FF35CD" w14:textId="77777777" w:rsidR="0027066F" w:rsidRDefault="0027066F" w:rsidP="00C976B1"/>
        </w:tc>
        <w:tc>
          <w:tcPr>
            <w:tcW w:w="2268" w:type="dxa"/>
          </w:tcPr>
          <w:p w14:paraId="1DBFC5E7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117ECE2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DE77C41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496C7DE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F964A93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8036DB0" w14:textId="77777777" w:rsidR="0027066F" w:rsidRDefault="0027066F" w:rsidP="00C976B1"/>
        </w:tc>
        <w:tc>
          <w:tcPr>
            <w:tcW w:w="2268" w:type="dxa"/>
          </w:tcPr>
          <w:p w14:paraId="5693B94D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C3899E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276534C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30664C9F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525D1A4B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3B7C8F0" w14:textId="77777777" w:rsidR="0027066F" w:rsidRDefault="0027066F" w:rsidP="00C976B1"/>
        </w:tc>
        <w:tc>
          <w:tcPr>
            <w:tcW w:w="2268" w:type="dxa"/>
          </w:tcPr>
          <w:p w14:paraId="5CA4695D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A6B0E3F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80E4B3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768965D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5D0" w14:paraId="5736E96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58C6850A" w14:textId="77777777" w:rsidR="0027066F" w:rsidRDefault="0027066F" w:rsidP="00C976B1"/>
        </w:tc>
        <w:tc>
          <w:tcPr>
            <w:tcW w:w="2268" w:type="dxa"/>
          </w:tcPr>
          <w:p w14:paraId="52EAA9A6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F7B170E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0302E16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364A5BB" w14:textId="77777777" w:rsidR="0027066F" w:rsidRDefault="002706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5D0" w14:paraId="79A20CE9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0A5D170" w14:textId="77777777" w:rsidR="0027066F" w:rsidRDefault="0027066F" w:rsidP="00C976B1"/>
        </w:tc>
        <w:tc>
          <w:tcPr>
            <w:tcW w:w="2268" w:type="dxa"/>
          </w:tcPr>
          <w:p w14:paraId="2460A389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A6E7D56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BCB196A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99AFB28" w14:textId="77777777" w:rsidR="0027066F" w:rsidRDefault="0027066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8D64F9D" w14:textId="77777777" w:rsidR="00B23B2D" w:rsidRDefault="00B23B2D"/>
    <w:sectPr w:rsidR="00B23B2D" w:rsidSect="0027066F">
      <w:footerReference w:type="default" r:id="rId9"/>
      <w:headerReference w:type="first" r:id="rId10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D6581" w14:textId="77777777" w:rsidR="0005190A" w:rsidRDefault="0005190A">
      <w:pPr>
        <w:spacing w:after="0" w:line="240" w:lineRule="auto"/>
      </w:pPr>
      <w:r>
        <w:separator/>
      </w:r>
    </w:p>
  </w:endnote>
  <w:endnote w:type="continuationSeparator" w:id="0">
    <w:p w14:paraId="2D8D3297" w14:textId="77777777" w:rsidR="0005190A" w:rsidRDefault="0005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C7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A8437" w14:textId="77777777" w:rsidR="0005190A" w:rsidRDefault="0005190A">
      <w:pPr>
        <w:spacing w:after="0" w:line="240" w:lineRule="auto"/>
      </w:pPr>
      <w:r>
        <w:separator/>
      </w:r>
    </w:p>
  </w:footnote>
  <w:footnote w:type="continuationSeparator" w:id="0">
    <w:p w14:paraId="53C71F85" w14:textId="77777777" w:rsidR="0005190A" w:rsidRDefault="0005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8471" w14:textId="77777777" w:rsidR="0027066F" w:rsidRDefault="00422FF6">
    <w:pPr>
      <w:pStyle w:val="Header"/>
    </w:pPr>
    <w:r>
      <w:rPr>
        <w:noProof/>
      </w:rPr>
      <w:drawing>
        <wp:inline distT="0" distB="0" distL="0" distR="0" wp14:anchorId="07482577" wp14:editId="75D1F7C1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>
      <w:ptab w:relativeTo="margin" w:alignment="center" w:leader="none"/>
    </w:r>
    <w:r w:rsidR="0027066F">
      <w:t>Project Plan</w:t>
    </w:r>
    <w:r w:rsidR="0027066F">
      <w:ptab w:relativeTo="margin" w:alignment="right" w:leader="none"/>
    </w:r>
    <w:r w:rsidR="0027066F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2"/>
    <w:rsid w:val="00032192"/>
    <w:rsid w:val="0005190A"/>
    <w:rsid w:val="001069F9"/>
    <w:rsid w:val="0027066F"/>
    <w:rsid w:val="00374ACF"/>
    <w:rsid w:val="00422FF6"/>
    <w:rsid w:val="00432943"/>
    <w:rsid w:val="00582082"/>
    <w:rsid w:val="006D7D36"/>
    <w:rsid w:val="007B2D88"/>
    <w:rsid w:val="008C7A9D"/>
    <w:rsid w:val="009B7D25"/>
    <w:rsid w:val="00A124EC"/>
    <w:rsid w:val="00A928C6"/>
    <w:rsid w:val="00B23B2D"/>
    <w:rsid w:val="00B847F3"/>
    <w:rsid w:val="00C302D2"/>
    <w:rsid w:val="00C37065"/>
    <w:rsid w:val="00C745D0"/>
    <w:rsid w:val="00C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7BD6"/>
  <w15:chartTrackingRefBased/>
  <w15:docId w15:val="{ED819638-99ED-4A4E-BD16-62E46A4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Projec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1A336AE2E6496BB401C8B97A52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2398-B5D0-4116-A3D6-CF8E10EDADCC}"/>
      </w:docPartPr>
      <w:docPartBody>
        <w:p w:rsidR="00000000" w:rsidRDefault="00000000">
          <w:pPr>
            <w:pStyle w:val="F81A336AE2E6496BB401C8B97A529C1E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B"/>
    <w:rsid w:val="007A35DB"/>
    <w:rsid w:val="008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A336AE2E6496BB401C8B97A529C1E">
    <w:name w:val="F81A336AE2E6496BB401C8B97A529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A8ED7-0512-4B7A-B8E1-A1ADC7B7B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F1350-A740-44D2-BE04-864F00F4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MediaMagic_ProjectTemplate.dotx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1</cp:revision>
  <dcterms:created xsi:type="dcterms:W3CDTF">2025-05-07T01:55:00Z</dcterms:created>
  <dcterms:modified xsi:type="dcterms:W3CDTF">2025-05-07T01:59:00Z</dcterms:modified>
  <cp:version/>
</cp:coreProperties>
</file>