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9310AD" w14:textId="18C1E5C8" w:rsidR="00C976B1" w:rsidRPr="00980241" w:rsidRDefault="003321F5">
      <w:pPr>
        <w:pStyle w:val="Title"/>
      </w:pPr>
      <w:r w:rsidRPr="00980241">
        <w:t>Blue Springs Hotel Web Testing</w:t>
      </w:r>
    </w:p>
    <w:p w14:paraId="7FF36D06" w14:textId="77777777" w:rsidR="001069F9" w:rsidRPr="00980241" w:rsidRDefault="003A30AE" w:rsidP="00C745D0">
      <w:pPr>
        <w:rPr>
          <w:caps/>
        </w:rPr>
      </w:pPr>
      <w:r w:rsidRPr="00980241">
        <w:rPr>
          <w:caps/>
        </w:rPr>
        <w:t>Functional Testing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4473"/>
        <w:gridCol w:w="7850"/>
        <w:gridCol w:w="1635"/>
      </w:tblGrid>
      <w:tr w:rsidR="003A30AE" w:rsidRPr="00980241" w14:paraId="3D0C3728" w14:textId="77777777" w:rsidTr="003A30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tcBorders>
              <w:bottom w:val="single" w:sz="4" w:space="0" w:color="7F7F7F" w:themeColor="text1" w:themeTint="80"/>
            </w:tcBorders>
            <w:shd w:val="clear" w:color="auto" w:fill="004E6C" w:themeFill="accent2" w:themeFillShade="80"/>
          </w:tcPr>
          <w:p w14:paraId="38AA7784" w14:textId="77777777" w:rsidR="003A30AE" w:rsidRPr="00980241" w:rsidRDefault="003A30AE" w:rsidP="00A124EC">
            <w:r w:rsidRPr="00980241">
              <w:t>User TEST Description</w:t>
            </w:r>
          </w:p>
        </w:tc>
        <w:tc>
          <w:tcPr>
            <w:tcW w:w="7850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7EB7D200" w14:textId="77777777" w:rsidR="003A30AE" w:rsidRPr="00980241" w:rsidRDefault="003A30AE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test result</w:t>
            </w:r>
          </w:p>
        </w:tc>
        <w:tc>
          <w:tcPr>
            <w:tcW w:w="1635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6D003C0A" w14:textId="77777777" w:rsidR="003A30AE" w:rsidRPr="00980241" w:rsidRDefault="003A30AE" w:rsidP="00A124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Completed</w:t>
            </w:r>
          </w:p>
        </w:tc>
      </w:tr>
      <w:tr w:rsidR="003A30AE" w:rsidRPr="00980241" w14:paraId="3D8570C5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18ACC630" w14:textId="34985402" w:rsidR="003A30AE" w:rsidRPr="00980241" w:rsidRDefault="00071DE3" w:rsidP="00C976B1">
            <w:r w:rsidRPr="00980241">
              <w:t>Index</w:t>
            </w:r>
          </w:p>
        </w:tc>
        <w:tc>
          <w:tcPr>
            <w:tcW w:w="7850" w:type="dxa"/>
          </w:tcPr>
          <w:p w14:paraId="373BCBF2" w14:textId="04A94BE0" w:rsidR="003A30AE" w:rsidRPr="00980241" w:rsidRDefault="002314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broken image links, all hyperlinks work</w:t>
            </w:r>
          </w:p>
        </w:tc>
        <w:tc>
          <w:tcPr>
            <w:tcW w:w="1635" w:type="dxa"/>
          </w:tcPr>
          <w:p w14:paraId="0C0BD8B6" w14:textId="6DD08712" w:rsidR="003A30AE" w:rsidRPr="00980241" w:rsidRDefault="0023146F" w:rsidP="00C976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0110F2BD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3440750" w14:textId="2AF0F5F3" w:rsidR="003A30AE" w:rsidRPr="00980241" w:rsidRDefault="00071DE3" w:rsidP="003A30AE">
            <w:r w:rsidRPr="00980241">
              <w:t>Acknowledge</w:t>
            </w:r>
          </w:p>
        </w:tc>
        <w:tc>
          <w:tcPr>
            <w:tcW w:w="7850" w:type="dxa"/>
          </w:tcPr>
          <w:p w14:paraId="23D9686C" w14:textId="358B0553" w:rsidR="003A30AE" w:rsidRPr="00980241" w:rsidRDefault="0023146F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Display works, hyperlink works, navbar works</w:t>
            </w:r>
          </w:p>
        </w:tc>
        <w:tc>
          <w:tcPr>
            <w:tcW w:w="1635" w:type="dxa"/>
          </w:tcPr>
          <w:p w14:paraId="6687C156" w14:textId="0A573606" w:rsidR="003A30AE" w:rsidRPr="00980241" w:rsidRDefault="0023146F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1262BA6E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23CDEC2" w14:textId="13A3A904" w:rsidR="003A30AE" w:rsidRPr="00980241" w:rsidRDefault="00071DE3" w:rsidP="003A30AE">
            <w:r w:rsidRPr="00980241">
              <w:t>Staff</w:t>
            </w:r>
          </w:p>
        </w:tc>
        <w:tc>
          <w:tcPr>
            <w:tcW w:w="7850" w:type="dxa"/>
          </w:tcPr>
          <w:p w14:paraId="743A5E63" w14:textId="347CD2BD" w:rsidR="003A30AE" w:rsidRPr="00980241" w:rsidRDefault="0023146F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staff members present, all popups work, navbar works</w:t>
            </w:r>
          </w:p>
        </w:tc>
        <w:tc>
          <w:tcPr>
            <w:tcW w:w="1635" w:type="dxa"/>
          </w:tcPr>
          <w:p w14:paraId="7E440437" w14:textId="0BFE9732" w:rsidR="003A30AE" w:rsidRPr="00980241" w:rsidRDefault="0023146F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7A618ADC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7096B898" w14:textId="51964FBC" w:rsidR="003A30AE" w:rsidRPr="00980241" w:rsidRDefault="00071DE3" w:rsidP="003A30AE">
            <w:r w:rsidRPr="00980241">
              <w:t>Cossack</w:t>
            </w:r>
          </w:p>
        </w:tc>
        <w:tc>
          <w:tcPr>
            <w:tcW w:w="7850" w:type="dxa"/>
          </w:tcPr>
          <w:p w14:paraId="6134869E" w14:textId="106D6B85" w:rsidR="003A30AE" w:rsidRPr="00980241" w:rsidRDefault="0023146F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Information displays correctly, embedded google map works, link works</w:t>
            </w:r>
            <w:r w:rsidR="005D51A8">
              <w:t>, navbar works</w:t>
            </w:r>
          </w:p>
        </w:tc>
        <w:tc>
          <w:tcPr>
            <w:tcW w:w="1635" w:type="dxa"/>
          </w:tcPr>
          <w:p w14:paraId="371D4EB7" w14:textId="40FB22F8" w:rsidR="003A30AE" w:rsidRPr="00980241" w:rsidRDefault="0023146F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190C508F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B190599" w14:textId="34FF3CCA" w:rsidR="003A30AE" w:rsidRPr="00980241" w:rsidRDefault="00071DE3" w:rsidP="003A30AE">
            <w:r w:rsidRPr="00980241">
              <w:t>Interest</w:t>
            </w:r>
          </w:p>
        </w:tc>
        <w:tc>
          <w:tcPr>
            <w:tcW w:w="7850" w:type="dxa"/>
          </w:tcPr>
          <w:p w14:paraId="59F872CE" w14:textId="0D269CDE" w:rsidR="003A30AE" w:rsidRPr="00980241" w:rsidRDefault="005D51A8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table layout, video works properly, Youtube link works, navbar works</w:t>
            </w:r>
          </w:p>
        </w:tc>
        <w:tc>
          <w:tcPr>
            <w:tcW w:w="1635" w:type="dxa"/>
          </w:tcPr>
          <w:p w14:paraId="2B5939D4" w14:textId="40860047" w:rsidR="003A30AE" w:rsidRPr="00980241" w:rsidRDefault="005D51A8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565CDD41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87B4FED" w14:textId="64D03FF9" w:rsidR="003A30AE" w:rsidRPr="00980241" w:rsidRDefault="00071DE3" w:rsidP="003A30AE">
            <w:r w:rsidRPr="00980241">
              <w:t>Activities</w:t>
            </w:r>
          </w:p>
        </w:tc>
        <w:tc>
          <w:tcPr>
            <w:tcW w:w="7850" w:type="dxa"/>
          </w:tcPr>
          <w:p w14:paraId="7DB5DFA1" w14:textId="0564F9FB" w:rsidR="003A30AE" w:rsidRPr="00980241" w:rsidRDefault="005D51A8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sections included, navbar works</w:t>
            </w:r>
          </w:p>
        </w:tc>
        <w:tc>
          <w:tcPr>
            <w:tcW w:w="1635" w:type="dxa"/>
          </w:tcPr>
          <w:p w14:paraId="45512DF5" w14:textId="0DD6BA0D" w:rsidR="003A30AE" w:rsidRPr="00980241" w:rsidRDefault="005D51A8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11B7CA0E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3A0EADE" w14:textId="28CDDD9E" w:rsidR="003A30AE" w:rsidRPr="00980241" w:rsidRDefault="00071DE3" w:rsidP="003A30AE">
            <w:r w:rsidRPr="00980241">
              <w:t>Guestbook</w:t>
            </w:r>
          </w:p>
        </w:tc>
        <w:tc>
          <w:tcPr>
            <w:tcW w:w="7850" w:type="dxa"/>
          </w:tcPr>
          <w:p w14:paraId="0F5F21D7" w14:textId="38CE0E22" w:rsidR="003A30AE" w:rsidRPr="00980241" w:rsidRDefault="00427377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Form works properly, clicking a table entry will autofill its row data into form correctly, navbar works</w:t>
            </w:r>
          </w:p>
        </w:tc>
        <w:tc>
          <w:tcPr>
            <w:tcW w:w="1635" w:type="dxa"/>
          </w:tcPr>
          <w:p w14:paraId="4FA1EAC1" w14:textId="54010BDC" w:rsidR="003A30AE" w:rsidRPr="00980241" w:rsidRDefault="00427377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3A30AE" w:rsidRPr="00980241" w14:paraId="1AE9473C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52CF29B1" w14:textId="77777777" w:rsidR="003A30AE" w:rsidRPr="00980241" w:rsidRDefault="003A30AE" w:rsidP="003A30AE"/>
        </w:tc>
        <w:tc>
          <w:tcPr>
            <w:tcW w:w="7850" w:type="dxa"/>
          </w:tcPr>
          <w:p w14:paraId="707F4463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5D6F890B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:rsidRPr="00980241" w14:paraId="5D529E36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25E9348" w14:textId="77777777" w:rsidR="003A30AE" w:rsidRPr="00980241" w:rsidRDefault="003A30AE" w:rsidP="003A30AE"/>
        </w:tc>
        <w:tc>
          <w:tcPr>
            <w:tcW w:w="7850" w:type="dxa"/>
          </w:tcPr>
          <w:p w14:paraId="0144D367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486ECA45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:rsidRPr="00980241" w14:paraId="2214534D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458C72F4" w14:textId="77777777" w:rsidR="003A30AE" w:rsidRPr="00980241" w:rsidRDefault="003A30AE" w:rsidP="003A30AE"/>
        </w:tc>
        <w:tc>
          <w:tcPr>
            <w:tcW w:w="7850" w:type="dxa"/>
          </w:tcPr>
          <w:p w14:paraId="3822E5B7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2DD3669D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3A30AE" w:rsidRPr="00980241" w14:paraId="7069673E" w14:textId="77777777" w:rsidTr="003A30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0CC88A5" w14:textId="77777777" w:rsidR="003A30AE" w:rsidRPr="00980241" w:rsidRDefault="003A30AE" w:rsidP="003A30AE"/>
        </w:tc>
        <w:tc>
          <w:tcPr>
            <w:tcW w:w="7850" w:type="dxa"/>
          </w:tcPr>
          <w:p w14:paraId="41A2C2FC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1C1F1B5C" w14:textId="77777777" w:rsidR="003A30AE" w:rsidRPr="00980241" w:rsidRDefault="003A30AE" w:rsidP="003A3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A30AE" w:rsidRPr="00980241" w14:paraId="252E4B0C" w14:textId="77777777" w:rsidTr="003A30A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16AAB907" w14:textId="77777777" w:rsidR="003A30AE" w:rsidRPr="00980241" w:rsidRDefault="003A30AE" w:rsidP="003A30AE"/>
        </w:tc>
        <w:tc>
          <w:tcPr>
            <w:tcW w:w="7850" w:type="dxa"/>
          </w:tcPr>
          <w:p w14:paraId="2E88ECA1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635" w:type="dxa"/>
          </w:tcPr>
          <w:p w14:paraId="55EAA0F9" w14:textId="77777777" w:rsidR="003A30AE" w:rsidRPr="00980241" w:rsidRDefault="003A30AE" w:rsidP="003A30A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7C01D5FC" w14:textId="77777777" w:rsidR="00115EBD" w:rsidRPr="00980241" w:rsidRDefault="00115EBD" w:rsidP="003A30AE">
      <w:pPr>
        <w:rPr>
          <w:caps/>
        </w:rPr>
      </w:pPr>
    </w:p>
    <w:p w14:paraId="6D7B2173" w14:textId="77777777" w:rsidR="00115EBD" w:rsidRPr="00980241" w:rsidRDefault="00115EBD">
      <w:pPr>
        <w:rPr>
          <w:caps/>
        </w:rPr>
      </w:pPr>
      <w:r w:rsidRPr="00980241">
        <w:rPr>
          <w:caps/>
        </w:rPr>
        <w:br w:type="page"/>
      </w:r>
    </w:p>
    <w:p w14:paraId="27BF3130" w14:textId="77777777" w:rsidR="003A30AE" w:rsidRPr="00980241" w:rsidRDefault="003A30AE" w:rsidP="003A30AE">
      <w:pPr>
        <w:rPr>
          <w:caps/>
        </w:rPr>
      </w:pPr>
      <w:r w:rsidRPr="00980241">
        <w:rPr>
          <w:caps/>
        </w:rPr>
        <w:lastRenderedPageBreak/>
        <w:t>cross-browser Testing</w:t>
      </w:r>
    </w:p>
    <w:tbl>
      <w:tblPr>
        <w:tblStyle w:val="TaskListTable"/>
        <w:tblW w:w="5000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4473"/>
        <w:gridCol w:w="7850"/>
        <w:gridCol w:w="1635"/>
      </w:tblGrid>
      <w:tr w:rsidR="00115EBD" w:rsidRPr="00980241" w14:paraId="7A39622E" w14:textId="77777777" w:rsidTr="002A4E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  <w:tcBorders>
              <w:bottom w:val="single" w:sz="4" w:space="0" w:color="7F7F7F" w:themeColor="text1" w:themeTint="80"/>
            </w:tcBorders>
            <w:shd w:val="clear" w:color="auto" w:fill="004E6C" w:themeFill="accent2" w:themeFillShade="80"/>
          </w:tcPr>
          <w:p w14:paraId="6CCED461" w14:textId="77777777" w:rsidR="00115EBD" w:rsidRPr="00980241" w:rsidRDefault="00115EBD" w:rsidP="002A4ED7">
            <w:r w:rsidRPr="00980241">
              <w:t>Browser</w:t>
            </w:r>
          </w:p>
        </w:tc>
        <w:tc>
          <w:tcPr>
            <w:tcW w:w="7850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55B67430" w14:textId="77777777" w:rsidR="00115EBD" w:rsidRPr="00980241" w:rsidRDefault="00115EBD" w:rsidP="002A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test result</w:t>
            </w:r>
          </w:p>
        </w:tc>
        <w:tc>
          <w:tcPr>
            <w:tcW w:w="1635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53944574" w14:textId="77777777" w:rsidR="00115EBD" w:rsidRPr="00980241" w:rsidRDefault="00115EBD" w:rsidP="002A4E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Completed</w:t>
            </w:r>
          </w:p>
        </w:tc>
      </w:tr>
      <w:tr w:rsidR="00115EBD" w:rsidRPr="00980241" w14:paraId="5E09A3EE" w14:textId="77777777" w:rsidTr="002A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06788643" w14:textId="2DD21ED0" w:rsidR="00115EBD" w:rsidRPr="00980241" w:rsidRDefault="00071DE3" w:rsidP="002A4ED7">
            <w:r w:rsidRPr="00980241">
              <w:t>Edge</w:t>
            </w:r>
          </w:p>
        </w:tc>
        <w:tc>
          <w:tcPr>
            <w:tcW w:w="7850" w:type="dxa"/>
          </w:tcPr>
          <w:p w14:paraId="58C35C14" w14:textId="292B9721" w:rsidR="00115EBD" w:rsidRPr="00980241" w:rsidRDefault="00C05BD5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pages work as expected</w:t>
            </w:r>
          </w:p>
        </w:tc>
        <w:tc>
          <w:tcPr>
            <w:tcW w:w="1635" w:type="dxa"/>
          </w:tcPr>
          <w:p w14:paraId="59B05DC1" w14:textId="48A07C7C" w:rsidR="00115EBD" w:rsidRPr="00980241" w:rsidRDefault="00C05BD5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115EBD" w:rsidRPr="00980241" w14:paraId="3711BF38" w14:textId="77777777" w:rsidTr="002A4ED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32E2D41A" w14:textId="00DA8642" w:rsidR="00115EBD" w:rsidRPr="00980241" w:rsidRDefault="00071DE3" w:rsidP="002A4ED7">
            <w:r w:rsidRPr="00980241">
              <w:t>Chrome</w:t>
            </w:r>
          </w:p>
        </w:tc>
        <w:tc>
          <w:tcPr>
            <w:tcW w:w="7850" w:type="dxa"/>
          </w:tcPr>
          <w:p w14:paraId="42EFBFD6" w14:textId="1A073461" w:rsidR="00115EBD" w:rsidRPr="00980241" w:rsidRDefault="00C05BD5" w:rsidP="002A4E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All pages work as expected</w:t>
            </w:r>
          </w:p>
        </w:tc>
        <w:tc>
          <w:tcPr>
            <w:tcW w:w="1635" w:type="dxa"/>
          </w:tcPr>
          <w:p w14:paraId="029F5F25" w14:textId="23FFB936" w:rsidR="00115EBD" w:rsidRPr="00980241" w:rsidRDefault="00C05BD5" w:rsidP="002A4ED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</w:t>
            </w:r>
          </w:p>
        </w:tc>
      </w:tr>
      <w:tr w:rsidR="00115EBD" w:rsidRPr="00980241" w14:paraId="458BDFC7" w14:textId="77777777" w:rsidTr="002A4E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3" w:type="dxa"/>
          </w:tcPr>
          <w:p w14:paraId="3EE1AAB4" w14:textId="5BFF1F5A" w:rsidR="00115EBD" w:rsidRPr="00980241" w:rsidRDefault="00071DE3" w:rsidP="002A4ED7">
            <w:r w:rsidRPr="00980241">
              <w:t>Firefox</w:t>
            </w:r>
          </w:p>
        </w:tc>
        <w:tc>
          <w:tcPr>
            <w:tcW w:w="7850" w:type="dxa"/>
          </w:tcPr>
          <w:p w14:paraId="725E8052" w14:textId="21712E81" w:rsidR="00115EBD" w:rsidRPr="00980241" w:rsidRDefault="00C05BD5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 pages work as expected</w:t>
            </w:r>
          </w:p>
        </w:tc>
        <w:tc>
          <w:tcPr>
            <w:tcW w:w="1635" w:type="dxa"/>
          </w:tcPr>
          <w:p w14:paraId="2E6DCE30" w14:textId="4FD470FF" w:rsidR="00115EBD" w:rsidRPr="00980241" w:rsidRDefault="00C05BD5" w:rsidP="002A4E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</w:tbl>
    <w:p w14:paraId="2214B50E" w14:textId="77777777" w:rsidR="00B23B2D" w:rsidRPr="00980241" w:rsidRDefault="00B23B2D"/>
    <w:p w14:paraId="0F7292CF" w14:textId="77777777" w:rsidR="003A30AE" w:rsidRPr="00980241" w:rsidRDefault="00EA7A2D" w:rsidP="003A30AE">
      <w:pPr>
        <w:rPr>
          <w:caps/>
        </w:rPr>
      </w:pPr>
      <w:r w:rsidRPr="00980241">
        <w:rPr>
          <w:caps/>
        </w:rPr>
        <w:t>JavaScript</w:t>
      </w:r>
      <w:r w:rsidR="003A30AE" w:rsidRPr="00980241">
        <w:rPr>
          <w:caps/>
        </w:rPr>
        <w:t xml:space="preserve"> Testing</w:t>
      </w:r>
    </w:p>
    <w:tbl>
      <w:tblPr>
        <w:tblStyle w:val="TaskListTable"/>
        <w:tblW w:w="4973" w:type="pct"/>
        <w:tblInd w:w="5" w:type="dxa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691"/>
        <w:gridCol w:w="5245"/>
        <w:gridCol w:w="2552"/>
        <w:gridCol w:w="2799"/>
        <w:gridCol w:w="1596"/>
      </w:tblGrid>
      <w:tr w:rsidR="00EA7A2D" w:rsidRPr="00980241" w14:paraId="348745FE" w14:textId="77777777" w:rsidTr="00367A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bottom w:val="single" w:sz="4" w:space="0" w:color="7F7F7F" w:themeColor="text1" w:themeTint="80"/>
            </w:tcBorders>
            <w:shd w:val="clear" w:color="auto" w:fill="004E6C" w:themeFill="accent2" w:themeFillShade="80"/>
          </w:tcPr>
          <w:p w14:paraId="3976D5EF" w14:textId="77777777" w:rsidR="00EA7A2D" w:rsidRPr="00980241" w:rsidRDefault="00EA7A2D" w:rsidP="00362119">
            <w:r w:rsidRPr="00980241">
              <w:t>Test case</w:t>
            </w:r>
          </w:p>
        </w:tc>
        <w:tc>
          <w:tcPr>
            <w:tcW w:w="5245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1EF9F749" w14:textId="77777777" w:rsidR="00EA7A2D" w:rsidRPr="00980241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Test case description</w:t>
            </w:r>
          </w:p>
        </w:tc>
        <w:tc>
          <w:tcPr>
            <w:tcW w:w="2552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76906D9A" w14:textId="77777777" w:rsidR="00EA7A2D" w:rsidRPr="00980241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Expected result</w:t>
            </w:r>
          </w:p>
        </w:tc>
        <w:tc>
          <w:tcPr>
            <w:tcW w:w="2799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1DC9B518" w14:textId="77777777" w:rsidR="00EA7A2D" w:rsidRPr="00980241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actual result</w:t>
            </w:r>
          </w:p>
        </w:tc>
        <w:tc>
          <w:tcPr>
            <w:tcW w:w="1596" w:type="dxa"/>
            <w:tcBorders>
              <w:bottom w:val="single" w:sz="4" w:space="0" w:color="7F7F7F" w:themeColor="text1" w:themeTint="80"/>
            </w:tcBorders>
            <w:shd w:val="clear" w:color="auto" w:fill="08674D" w:themeFill="accent4" w:themeFillShade="80"/>
          </w:tcPr>
          <w:p w14:paraId="5E350ED7" w14:textId="77777777" w:rsidR="00EA7A2D" w:rsidRPr="00980241" w:rsidRDefault="00EA7A2D" w:rsidP="0036211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80241">
              <w:t>Completed</w:t>
            </w:r>
          </w:p>
        </w:tc>
      </w:tr>
      <w:tr w:rsidR="00EA7A2D" w:rsidRPr="00980241" w14:paraId="01B58CE5" w14:textId="77777777" w:rsidTr="00367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4494ECBA" w14:textId="7D355AB8" w:rsidR="00EA7A2D" w:rsidRPr="00980241" w:rsidRDefault="00367A1C" w:rsidP="00362119">
            <w:r>
              <w:t>Field test</w:t>
            </w:r>
          </w:p>
        </w:tc>
        <w:tc>
          <w:tcPr>
            <w:tcW w:w="5245" w:type="dxa"/>
          </w:tcPr>
          <w:p w14:paraId="204A720A" w14:textId="229F43E0" w:rsidR="00EA7A2D" w:rsidRPr="00980241" w:rsidRDefault="00367A1C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Testing all form fields will accept input</w:t>
            </w:r>
          </w:p>
        </w:tc>
        <w:tc>
          <w:tcPr>
            <w:tcW w:w="2552" w:type="dxa"/>
          </w:tcPr>
          <w:p w14:paraId="6305B4A2" w14:textId="68EACB27" w:rsidR="00EA7A2D" w:rsidRPr="00980241" w:rsidRDefault="00B5415C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Can type in the input fields</w:t>
            </w:r>
          </w:p>
        </w:tc>
        <w:tc>
          <w:tcPr>
            <w:tcW w:w="2799" w:type="dxa"/>
          </w:tcPr>
          <w:p w14:paraId="6CEFA43C" w14:textId="79096479" w:rsidR="00EA7A2D" w:rsidRPr="00980241" w:rsidRDefault="00B5415C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is able to type values into the input fields</w:t>
            </w:r>
          </w:p>
        </w:tc>
        <w:tc>
          <w:tcPr>
            <w:tcW w:w="1596" w:type="dxa"/>
          </w:tcPr>
          <w:p w14:paraId="407C7587" w14:textId="7860781B" w:rsidR="00EA7A2D" w:rsidRPr="00980241" w:rsidRDefault="00B5415C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</w:t>
            </w:r>
          </w:p>
        </w:tc>
      </w:tr>
      <w:tr w:rsidR="00EA7A2D" w:rsidRPr="00980241" w14:paraId="198A6708" w14:textId="77777777" w:rsidTr="00367A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2CEAE04B" w14:textId="55A3F3F0" w:rsidR="00EA7A2D" w:rsidRPr="00980241" w:rsidRDefault="00367A1C" w:rsidP="00362119">
            <w:r>
              <w:t>Empty &amp; ‘&lt;’ check</w:t>
            </w:r>
          </w:p>
        </w:tc>
        <w:tc>
          <w:tcPr>
            <w:tcW w:w="5245" w:type="dxa"/>
          </w:tcPr>
          <w:p w14:paraId="49AB7271" w14:textId="5DB66846" w:rsidR="00EA7A2D" w:rsidRPr="00980241" w:rsidRDefault="00367A1C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Prevents the user from submitting the form if any of the fields are empty, or contain a ‘&lt;’</w:t>
            </w:r>
          </w:p>
        </w:tc>
        <w:tc>
          <w:tcPr>
            <w:tcW w:w="2552" w:type="dxa"/>
          </w:tcPr>
          <w:p w14:paraId="515237AF" w14:textId="5C523D87" w:rsidR="00EA7A2D" w:rsidRPr="00980241" w:rsidRDefault="00B5415C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Page will return an error if any of the input fields are empty or contain ‘&lt;’</w:t>
            </w:r>
          </w:p>
        </w:tc>
        <w:tc>
          <w:tcPr>
            <w:tcW w:w="2799" w:type="dxa"/>
          </w:tcPr>
          <w:p w14:paraId="5A2F1E39" w14:textId="77777777" w:rsidR="00EA7A2D" w:rsidRPr="00980241" w:rsidRDefault="00EA7A2D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5CA74EE4" w14:textId="77777777" w:rsidR="00EA7A2D" w:rsidRPr="00980241" w:rsidRDefault="00EA7A2D" w:rsidP="003621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A7A2D" w:rsidRPr="00980241" w14:paraId="4DD04CD6" w14:textId="77777777" w:rsidTr="00367A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</w:tcPr>
          <w:p w14:paraId="6D9F6E74" w14:textId="5E1FCECA" w:rsidR="00EA7A2D" w:rsidRPr="00980241" w:rsidRDefault="00B5415C" w:rsidP="00362119">
            <w:r>
              <w:t>Autofill test</w:t>
            </w:r>
          </w:p>
        </w:tc>
        <w:tc>
          <w:tcPr>
            <w:tcW w:w="5245" w:type="dxa"/>
          </w:tcPr>
          <w:p w14:paraId="185D3C19" w14:textId="4C75DCCC" w:rsidR="00EA7A2D" w:rsidRPr="00980241" w:rsidRDefault="00B5415C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to see if clicking a row in the table next to the form will add the data from that row into the form accurately</w:t>
            </w:r>
          </w:p>
        </w:tc>
        <w:tc>
          <w:tcPr>
            <w:tcW w:w="2552" w:type="dxa"/>
          </w:tcPr>
          <w:p w14:paraId="4BD74A8C" w14:textId="33CC6758" w:rsidR="00EA7A2D" w:rsidRPr="00980241" w:rsidRDefault="00B5415C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Clicking a row will add the relevant data to the form’s fields</w:t>
            </w:r>
          </w:p>
        </w:tc>
        <w:tc>
          <w:tcPr>
            <w:tcW w:w="2799" w:type="dxa"/>
          </w:tcPr>
          <w:p w14:paraId="1D53B0EE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96" w:type="dxa"/>
          </w:tcPr>
          <w:p w14:paraId="2EB76CA9" w14:textId="77777777" w:rsidR="00EA7A2D" w:rsidRPr="00980241" w:rsidRDefault="00EA7A2D" w:rsidP="00362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B20857C" w14:textId="77777777" w:rsidR="003A30AE" w:rsidRPr="00980241" w:rsidRDefault="003A30AE"/>
    <w:p w14:paraId="39ADB46C" w14:textId="77777777" w:rsidR="00EA7A2D" w:rsidRPr="00980241" w:rsidRDefault="00EA7A2D" w:rsidP="00EA7A2D">
      <w:pPr>
        <w:rPr>
          <w:caps/>
        </w:rPr>
      </w:pPr>
      <w:r w:rsidRPr="00980241">
        <w:rPr>
          <w:caps/>
        </w:rPr>
        <w:t>testing screenshots</w:t>
      </w:r>
    </w:p>
    <w:p w14:paraId="57EF6CEC" w14:textId="77777777" w:rsidR="00EA7A2D" w:rsidRDefault="00EA7A2D"/>
    <w:sectPr w:rsidR="00EA7A2D" w:rsidSect="0027066F">
      <w:headerReference w:type="even" r:id="rId10"/>
      <w:headerReference w:type="default" r:id="rId11"/>
      <w:footerReference w:type="default" r:id="rId12"/>
      <w:headerReference w:type="first" r:id="rId13"/>
      <w:pgSz w:w="15840" w:h="12240" w:orient="landscape"/>
      <w:pgMar w:top="1296" w:right="1008" w:bottom="1296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3B058D" w14:textId="77777777" w:rsidR="00C52E76" w:rsidRPr="00980241" w:rsidRDefault="00C52E76">
      <w:pPr>
        <w:spacing w:after="0" w:line="240" w:lineRule="auto"/>
      </w:pPr>
      <w:r w:rsidRPr="00980241">
        <w:separator/>
      </w:r>
    </w:p>
  </w:endnote>
  <w:endnote w:type="continuationSeparator" w:id="0">
    <w:p w14:paraId="4E6591DC" w14:textId="77777777" w:rsidR="00C52E76" w:rsidRPr="00980241" w:rsidRDefault="00C52E76">
      <w:pPr>
        <w:spacing w:after="0" w:line="240" w:lineRule="auto"/>
      </w:pPr>
      <w:r w:rsidRPr="00980241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C36922" w14:textId="77777777" w:rsidR="001069F9" w:rsidRPr="00980241" w:rsidRDefault="00C37065">
    <w:pPr>
      <w:pStyle w:val="Footer"/>
    </w:pPr>
    <w:r w:rsidRPr="00980241">
      <w:t xml:space="preserve">Page </w:t>
    </w:r>
    <w:r w:rsidRPr="00980241">
      <w:fldChar w:fldCharType="begin"/>
    </w:r>
    <w:r w:rsidRPr="00980241">
      <w:instrText xml:space="preserve"> PAGE   \* MERGEFORMAT </w:instrText>
    </w:r>
    <w:r w:rsidRPr="00980241">
      <w:fldChar w:fldCharType="separate"/>
    </w:r>
    <w:r w:rsidR="00A124EC" w:rsidRPr="00980241">
      <w:t>2</w:t>
    </w:r>
    <w:r w:rsidRPr="00980241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70F71F" w14:textId="77777777" w:rsidR="00C52E76" w:rsidRPr="00980241" w:rsidRDefault="00C52E76">
      <w:pPr>
        <w:spacing w:after="0" w:line="240" w:lineRule="auto"/>
      </w:pPr>
      <w:r w:rsidRPr="00980241">
        <w:separator/>
      </w:r>
    </w:p>
  </w:footnote>
  <w:footnote w:type="continuationSeparator" w:id="0">
    <w:p w14:paraId="4313E2FC" w14:textId="77777777" w:rsidR="00C52E76" w:rsidRPr="00980241" w:rsidRDefault="00C52E76">
      <w:pPr>
        <w:spacing w:after="0" w:line="240" w:lineRule="auto"/>
      </w:pPr>
      <w:r w:rsidRPr="00980241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36E90" w14:textId="77777777" w:rsidR="00EA7A2D" w:rsidRPr="00980241" w:rsidRDefault="00EA7A2D">
    <w:pPr>
      <w:pStyle w:val="Header"/>
    </w:pPr>
    <w:r w:rsidRPr="00980241"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369C6C16" wp14:editId="29EB6295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3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2B1054" w14:textId="77777777" w:rsidR="00EA7A2D" w:rsidRPr="00980241" w:rsidRDefault="00EA7A2D" w:rsidP="00EA7A2D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980241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9C6C1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6A2B1054" w14:textId="77777777" w:rsidR="00EA7A2D" w:rsidRPr="00980241" w:rsidRDefault="00EA7A2D" w:rsidP="00EA7A2D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980241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2551C1" w14:textId="77777777" w:rsidR="00EA7A2D" w:rsidRPr="00980241" w:rsidRDefault="00EA7A2D">
    <w:pPr>
      <w:pStyle w:val="Header"/>
    </w:pPr>
    <w:r w:rsidRPr="00980241"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1B8C2" wp14:editId="7C89C104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4" name="Text Box 4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4C1E8B" w14:textId="77777777" w:rsidR="00EA7A2D" w:rsidRPr="00980241" w:rsidRDefault="00EA7A2D" w:rsidP="00EA7A2D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980241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1B8C2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554C1E8B" w14:textId="77777777" w:rsidR="00EA7A2D" w:rsidRPr="00980241" w:rsidRDefault="00EA7A2D" w:rsidP="00EA7A2D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980241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E41185" w14:textId="77777777" w:rsidR="0027066F" w:rsidRPr="00980241" w:rsidRDefault="00EA7A2D">
    <w:pPr>
      <w:pStyle w:val="Header"/>
    </w:pPr>
    <w:r w:rsidRPr="00980241"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BBEAECA" wp14:editId="6D444A6E">
              <wp:simplePos x="545910" y="45720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6510" b="4445"/>
              <wp:wrapNone/>
              <wp:docPr id="2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2F3DA57" w14:textId="77777777" w:rsidR="00EA7A2D" w:rsidRPr="00980241" w:rsidRDefault="00EA7A2D" w:rsidP="00EA7A2D">
                          <w:pPr>
                            <w:spacing w:after="0"/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</w:pPr>
                          <w:r w:rsidRPr="00980241">
                            <w:rPr>
                              <w:rFonts w:ascii="Calibri" w:eastAsia="Calibri" w:hAnsi="Calibri" w:cs="Calibri"/>
                              <w:color w:val="FF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BBEAEC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02F3DA57" w14:textId="77777777" w:rsidR="00EA7A2D" w:rsidRPr="00980241" w:rsidRDefault="00EA7A2D" w:rsidP="00EA7A2D">
                    <w:pPr>
                      <w:spacing w:after="0"/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</w:pPr>
                    <w:r w:rsidRPr="00980241">
                      <w:rPr>
                        <w:rFonts w:ascii="Calibri" w:eastAsia="Calibri" w:hAnsi="Calibri" w:cs="Calibri"/>
                        <w:color w:val="FF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22FF6" w:rsidRPr="00980241">
      <w:rPr>
        <w:noProof/>
      </w:rPr>
      <w:drawing>
        <wp:inline distT="0" distB="0" distL="0" distR="0" wp14:anchorId="6FE85000" wp14:editId="3E51FB86">
          <wp:extent cx="819150" cy="81915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915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27066F" w:rsidRPr="00980241">
      <w:ptab w:relativeTo="margin" w:alignment="center" w:leader="none"/>
    </w:r>
    <w:r w:rsidR="0027066F" w:rsidRPr="00980241">
      <w:t xml:space="preserve">Project </w:t>
    </w:r>
    <w:r w:rsidR="003A30AE" w:rsidRPr="00980241">
      <w:t>Testing</w:t>
    </w:r>
    <w:r w:rsidR="0027066F" w:rsidRPr="00980241">
      <w:ptab w:relativeTo="margin" w:alignment="right" w:leader="none"/>
    </w:r>
    <w:r w:rsidR="0027066F" w:rsidRPr="00980241">
      <w:t>DATE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00567308">
    <w:abstractNumId w:val="9"/>
  </w:num>
  <w:num w:numId="2" w16cid:durableId="1452551809">
    <w:abstractNumId w:val="7"/>
  </w:num>
  <w:num w:numId="3" w16cid:durableId="718163500">
    <w:abstractNumId w:val="6"/>
  </w:num>
  <w:num w:numId="4" w16cid:durableId="829519098">
    <w:abstractNumId w:val="5"/>
  </w:num>
  <w:num w:numId="5" w16cid:durableId="787315841">
    <w:abstractNumId w:val="4"/>
  </w:num>
  <w:num w:numId="6" w16cid:durableId="1413700667">
    <w:abstractNumId w:val="8"/>
  </w:num>
  <w:num w:numId="7" w16cid:durableId="901326899">
    <w:abstractNumId w:val="3"/>
  </w:num>
  <w:num w:numId="8" w16cid:durableId="530339523">
    <w:abstractNumId w:val="2"/>
  </w:num>
  <w:num w:numId="9" w16cid:durableId="1096897922">
    <w:abstractNumId w:val="1"/>
  </w:num>
  <w:num w:numId="10" w16cid:durableId="461924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1F5"/>
    <w:rsid w:val="00032192"/>
    <w:rsid w:val="00071DE3"/>
    <w:rsid w:val="001069F9"/>
    <w:rsid w:val="00115EBD"/>
    <w:rsid w:val="0023146F"/>
    <w:rsid w:val="0027066F"/>
    <w:rsid w:val="003321F5"/>
    <w:rsid w:val="00367A1C"/>
    <w:rsid w:val="00374ACF"/>
    <w:rsid w:val="0038788C"/>
    <w:rsid w:val="003A30AE"/>
    <w:rsid w:val="00400FC3"/>
    <w:rsid w:val="00422FF6"/>
    <w:rsid w:val="00427377"/>
    <w:rsid w:val="00432943"/>
    <w:rsid w:val="00582082"/>
    <w:rsid w:val="005D51A8"/>
    <w:rsid w:val="006D7D36"/>
    <w:rsid w:val="007B2D88"/>
    <w:rsid w:val="00980241"/>
    <w:rsid w:val="009A51C7"/>
    <w:rsid w:val="009B43A5"/>
    <w:rsid w:val="009B7D25"/>
    <w:rsid w:val="00A124EC"/>
    <w:rsid w:val="00A928C6"/>
    <w:rsid w:val="00B04710"/>
    <w:rsid w:val="00B23B2D"/>
    <w:rsid w:val="00B5415C"/>
    <w:rsid w:val="00B847F3"/>
    <w:rsid w:val="00C05BD5"/>
    <w:rsid w:val="00C37065"/>
    <w:rsid w:val="00C52E76"/>
    <w:rsid w:val="00C659D3"/>
    <w:rsid w:val="00C745D0"/>
    <w:rsid w:val="00C976B1"/>
    <w:rsid w:val="00DC7455"/>
    <w:rsid w:val="00DD52E5"/>
    <w:rsid w:val="00EA7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E208F3"/>
  <w15:chartTrackingRefBased/>
  <w15:docId w15:val="{3260A955-339F-4BC2-8872-571C1BF4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24EC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rsid w:val="00C370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73763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73763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73763" w:themeColor="accent1" w:themeShade="80"/>
      </w:pBdr>
      <w:spacing w:after="80" w:line="240" w:lineRule="auto"/>
      <w:contextualSpacing/>
    </w:pPr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73763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05676C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semiHidden/>
    <w:rsid w:val="00C37065"/>
    <w:rPr>
      <w:rFonts w:asciiTheme="majorHAnsi" w:eastAsiaTheme="majorEastAsia" w:hAnsiTheme="majorHAnsi" w:cstheme="majorBidi"/>
      <w:color w:val="073763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ACF"/>
    <w:rPr>
      <w:rFonts w:asciiTheme="majorHAnsi" w:eastAsiaTheme="majorEastAsia" w:hAnsiTheme="majorHAnsi" w:cstheme="majorBidi"/>
      <w:i/>
      <w:iCs/>
      <w:color w:val="073763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73763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73763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73763" w:themeColor="accent1" w:themeShade="80"/>
        <w:left w:val="single" w:sz="2" w:space="10" w:color="073763" w:themeColor="accent1" w:themeShade="80"/>
        <w:bottom w:val="single" w:sz="2" w:space="10" w:color="073763" w:themeColor="accent1" w:themeShade="80"/>
        <w:right w:val="single" w:sz="2" w:space="10" w:color="073763" w:themeColor="accent1" w:themeShade="80"/>
      </w:pBdr>
      <w:ind w:left="1152" w:right="1152"/>
    </w:pPr>
    <w:rPr>
      <w:i/>
      <w:iCs/>
      <w:color w:val="073763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9B7D25"/>
    <w:rPr>
      <w:color w:val="073763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73763" w:themeColor="accent1" w:themeShade="80"/>
        <w:bottom w:val="single" w:sz="4" w:space="10" w:color="073763" w:themeColor="accent1" w:themeShade="80"/>
      </w:pBdr>
      <w:spacing w:before="360" w:after="360"/>
      <w:ind w:left="864" w:right="864"/>
      <w:jc w:val="center"/>
    </w:pPr>
    <w:rPr>
      <w:i/>
      <w:iCs/>
      <w:color w:val="073763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73763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73763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73763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17406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214430\Downloads\MediaMagic_TestingTemplate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890B377B9AAE46A481A206C5DFAFCC" ma:contentTypeVersion="16" ma:contentTypeDescription="Create a new document." ma:contentTypeScope="" ma:versionID="6227233d457a0a19eb9440ff077bab31">
  <xsd:schema xmlns:xsd="http://www.w3.org/2001/XMLSchema" xmlns:xs="http://www.w3.org/2001/XMLSchema" xmlns:p="http://schemas.microsoft.com/office/2006/metadata/properties" xmlns:ns2="74e575ec-44d9-47a4-ba1b-6ff4edd58a01" xmlns:ns3="b4b8d115-9a68-473d-91cb-4bf0d85fa27c" targetNamespace="http://schemas.microsoft.com/office/2006/metadata/properties" ma:root="true" ma:fieldsID="f3981fe39394e86d88a8615414d7ce26" ns2:_="" ns3:_="">
    <xsd:import namespace="74e575ec-44d9-47a4-ba1b-6ff4edd58a01"/>
    <xsd:import namespace="b4b8d115-9a68-473d-91cb-4bf0d85fa27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e575ec-44d9-47a4-ba1b-6ff4edd58a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598972e7-4f0e-48c0-bb56-a9f22e25d3e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b8d115-9a68-473d-91cb-4bf0d85fa27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508fc1f-fdf3-4524-8a17-32ec289b1a8b}" ma:internalName="TaxCatchAll" ma:showField="CatchAllData" ma:web="b4b8d115-9a68-473d-91cb-4bf0d85fa27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74e575ec-44d9-47a4-ba1b-6ff4edd58a01" xsi:nil="true"/>
    <SharedWithUsers xmlns="b4b8d115-9a68-473d-91cb-4bf0d85fa27c">
      <UserInfo>
        <DisplayName/>
        <AccountId xsi:nil="true"/>
        <AccountType/>
      </UserInfo>
    </SharedWithUsers>
    <TaxCatchAll xmlns="b4b8d115-9a68-473d-91cb-4bf0d85fa27c" xsi:nil="true"/>
    <lcf76f155ced4ddcb4097134ff3c332f xmlns="74e575ec-44d9-47a4-ba1b-6ff4edd58a0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B4FE24-9E31-446D-8795-195402AA3B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e575ec-44d9-47a4-ba1b-6ff4edd58a01"/>
    <ds:schemaRef ds:uri="b4b8d115-9a68-473d-91cb-4bf0d85fa2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2CD14E5-2A4B-4546-B2D6-49F52915E5DE}">
  <ds:schemaRefs>
    <ds:schemaRef ds:uri="http://schemas.microsoft.com/office/2006/metadata/properties"/>
    <ds:schemaRef ds:uri="http://schemas.microsoft.com/office/infopath/2007/PartnerControls"/>
    <ds:schemaRef ds:uri="74e575ec-44d9-47a4-ba1b-6ff4edd58a01"/>
    <ds:schemaRef ds:uri="b4b8d115-9a68-473d-91cb-4bf0d85fa27c"/>
  </ds:schemaRefs>
</ds:datastoreItem>
</file>

<file path=customXml/itemProps3.xml><?xml version="1.0" encoding="utf-8"?>
<ds:datastoreItem xmlns:ds="http://schemas.openxmlformats.org/officeDocument/2006/customXml" ds:itemID="{4BC43CDD-353F-4212-9929-2637624AAD0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MediaMagic_TestingTemplate.dotx</Template>
  <TotalTime>26</TotalTime>
  <Pages>4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Robert Sewell</cp:lastModifiedBy>
  <cp:revision>7</cp:revision>
  <dcterms:created xsi:type="dcterms:W3CDTF">2025-05-07T02:51:00Z</dcterms:created>
  <dcterms:modified xsi:type="dcterms:W3CDTF">2025-06-11T01:53:00Z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2,3,4</vt:lpwstr>
  </property>
  <property fmtid="{D5CDD505-2E9C-101B-9397-08002B2CF9AE}" pid="3" name="ClassificationContentMarkingHeaderFontProps">
    <vt:lpwstr>#ff0000,10,Calibri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f3ac7e5b-5da2-46c7-8677-8a6b50f7d886_Enabled">
    <vt:lpwstr>true</vt:lpwstr>
  </property>
  <property fmtid="{D5CDD505-2E9C-101B-9397-08002B2CF9AE}" pid="6" name="MSIP_Label_f3ac7e5b-5da2-46c7-8677-8a6b50f7d886_SetDate">
    <vt:lpwstr>2023-08-25T04:49:47Z</vt:lpwstr>
  </property>
  <property fmtid="{D5CDD505-2E9C-101B-9397-08002B2CF9AE}" pid="7" name="MSIP_Label_f3ac7e5b-5da2-46c7-8677-8a6b50f7d886_Method">
    <vt:lpwstr>Standard</vt:lpwstr>
  </property>
  <property fmtid="{D5CDD505-2E9C-101B-9397-08002B2CF9AE}" pid="8" name="MSIP_Label_f3ac7e5b-5da2-46c7-8677-8a6b50f7d886_Name">
    <vt:lpwstr>Official</vt:lpwstr>
  </property>
  <property fmtid="{D5CDD505-2E9C-101B-9397-08002B2CF9AE}" pid="9" name="MSIP_Label_f3ac7e5b-5da2-46c7-8677-8a6b50f7d886_SiteId">
    <vt:lpwstr>218881e8-07ad-4142-87d7-f6b90d17009b</vt:lpwstr>
  </property>
  <property fmtid="{D5CDD505-2E9C-101B-9397-08002B2CF9AE}" pid="10" name="MSIP_Label_f3ac7e5b-5da2-46c7-8677-8a6b50f7d886_ActionId">
    <vt:lpwstr>67025c22-c845-48cd-96a5-8f600aaddd4e</vt:lpwstr>
  </property>
  <property fmtid="{D5CDD505-2E9C-101B-9397-08002B2CF9AE}" pid="11" name="MSIP_Label_f3ac7e5b-5da2-46c7-8677-8a6b50f7d886_ContentBits">
    <vt:lpwstr>1</vt:lpwstr>
  </property>
  <property fmtid="{D5CDD505-2E9C-101B-9397-08002B2CF9AE}" pid="12" name="ContentTypeId">
    <vt:lpwstr>0x0101006A890B377B9AAE46A481A206C5DFAFCC</vt:lpwstr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MediaServiceImageTags">
    <vt:lpwstr/>
  </property>
</Properties>
</file>