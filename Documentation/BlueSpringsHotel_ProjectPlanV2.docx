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0843" w14:textId="13431F2F" w:rsidR="00C976B1" w:rsidRDefault="00C302D2">
      <w:pPr>
        <w:pStyle w:val="Title"/>
      </w:pPr>
      <w:r>
        <w:t>Blue Springs Hotel Project Plan</w:t>
      </w:r>
    </w:p>
    <w:p w14:paraId="3609D1A6" w14:textId="77777777" w:rsidR="001069F9" w:rsidRPr="00B23B2D" w:rsidRDefault="001069F9" w:rsidP="00C745D0">
      <w:pPr>
        <w:rPr>
          <w:caps/>
        </w:rPr>
      </w:pP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526"/>
        <w:gridCol w:w="2268"/>
        <w:gridCol w:w="2410"/>
        <w:gridCol w:w="3119"/>
        <w:gridCol w:w="1635"/>
      </w:tblGrid>
      <w:tr w:rsidR="00C745D0" w14:paraId="3D7E2404" w14:textId="77777777" w:rsidTr="00C7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F81A336AE2E6496BB401C8B97A529C1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26" w:type="dxa"/>
                <w:tcBorders>
                  <w:bottom w:val="single" w:sz="4" w:space="0" w:color="7F7F7F" w:themeColor="text1" w:themeTint="80"/>
                </w:tcBorders>
                <w:shd w:val="clear" w:color="auto" w:fill="004E6C" w:themeFill="accent2" w:themeFillShade="80"/>
              </w:tcPr>
              <w:p w14:paraId="31BCA8F1" w14:textId="77777777" w:rsidR="0027066F" w:rsidRDefault="0027066F" w:rsidP="00A124EC">
                <w:r>
                  <w:t>Task</w:t>
                </w:r>
              </w:p>
            </w:tc>
          </w:sdtContent>
        </w:sdt>
        <w:tc>
          <w:tcPr>
            <w:tcW w:w="2268" w:type="dxa"/>
          </w:tcPr>
          <w:p w14:paraId="2DAA050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2410" w:type="dxa"/>
          </w:tcPr>
          <w:p w14:paraId="6E8F074C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date</w:t>
            </w:r>
          </w:p>
        </w:tc>
        <w:tc>
          <w:tcPr>
            <w:tcW w:w="311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0017EC32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collaboration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30CCD7C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745D0" w14:paraId="08E79B5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B387C34" w14:textId="2CE78607" w:rsidR="0027066F" w:rsidRDefault="008A3D74" w:rsidP="00C976B1">
            <w:r>
              <w:t>Investigate web technologies</w:t>
            </w:r>
          </w:p>
        </w:tc>
        <w:tc>
          <w:tcPr>
            <w:tcW w:w="2268" w:type="dxa"/>
          </w:tcPr>
          <w:p w14:paraId="3101AD0F" w14:textId="54DAF923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07/05/2025</w:t>
            </w:r>
          </w:p>
        </w:tc>
        <w:tc>
          <w:tcPr>
            <w:tcW w:w="2410" w:type="dxa"/>
          </w:tcPr>
          <w:p w14:paraId="2858EDF2" w14:textId="4A635517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14/05/2025</w:t>
            </w:r>
          </w:p>
        </w:tc>
        <w:tc>
          <w:tcPr>
            <w:tcW w:w="3119" w:type="dxa"/>
          </w:tcPr>
          <w:p w14:paraId="76AD1A0D" w14:textId="0590771F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69CD6D51" w14:textId="7F7D7069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27066F" w14:paraId="275EFF64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383FF795" w14:textId="01968BFD" w:rsidR="0027066F" w:rsidRDefault="00DB017C" w:rsidP="00C976B1">
            <w:r>
              <w:t>Web interface design</w:t>
            </w:r>
          </w:p>
        </w:tc>
        <w:tc>
          <w:tcPr>
            <w:tcW w:w="2268" w:type="dxa"/>
          </w:tcPr>
          <w:p w14:paraId="0909DCD5" w14:textId="18CF0D10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07/05/2025</w:t>
            </w:r>
          </w:p>
        </w:tc>
        <w:tc>
          <w:tcPr>
            <w:tcW w:w="2410" w:type="dxa"/>
          </w:tcPr>
          <w:p w14:paraId="5A6998B7" w14:textId="686A16E0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3119" w:type="dxa"/>
          </w:tcPr>
          <w:p w14:paraId="20148D4F" w14:textId="1C50B01D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4F7DC798" w14:textId="0A4E7052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0509E9FF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02786BC2" w14:textId="4173857E" w:rsidR="0027066F" w:rsidRDefault="007B47D6" w:rsidP="00C976B1">
            <w:r>
              <w:t>Review web design</w:t>
            </w:r>
          </w:p>
        </w:tc>
        <w:tc>
          <w:tcPr>
            <w:tcW w:w="2268" w:type="dxa"/>
          </w:tcPr>
          <w:p w14:paraId="60CAAF71" w14:textId="0A17581A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14/05/2025</w:t>
            </w:r>
          </w:p>
        </w:tc>
        <w:tc>
          <w:tcPr>
            <w:tcW w:w="2410" w:type="dxa"/>
          </w:tcPr>
          <w:p w14:paraId="5AB96435" w14:textId="7D9E8E3C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3119" w:type="dxa"/>
          </w:tcPr>
          <w:p w14:paraId="15463427" w14:textId="7ACC1218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35" w:type="dxa"/>
          </w:tcPr>
          <w:p w14:paraId="414B690D" w14:textId="7E37BD25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27066F" w14:paraId="6EB0CFB5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862A00B" w14:textId="4D29E0E9" w:rsidR="0027066F" w:rsidRDefault="007B47D6" w:rsidP="00C976B1">
            <w:r>
              <w:t>Create basic web pages</w:t>
            </w:r>
          </w:p>
        </w:tc>
        <w:tc>
          <w:tcPr>
            <w:tcW w:w="2268" w:type="dxa"/>
          </w:tcPr>
          <w:p w14:paraId="2AA2BFFB" w14:textId="0B18A12F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40ABCEEF" w14:textId="4F5CF4F4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28/05/2025</w:t>
            </w:r>
          </w:p>
        </w:tc>
        <w:tc>
          <w:tcPr>
            <w:tcW w:w="3119" w:type="dxa"/>
          </w:tcPr>
          <w:p w14:paraId="1A2E7CFF" w14:textId="21E742E6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47DF1C5" w14:textId="3B603FF5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4FCC119E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01D34FD" w14:textId="2047EFC3" w:rsidR="0027066F" w:rsidRDefault="007B47D6" w:rsidP="00C976B1">
            <w:r>
              <w:t>Add styles formatting</w:t>
            </w:r>
          </w:p>
        </w:tc>
        <w:tc>
          <w:tcPr>
            <w:tcW w:w="2268" w:type="dxa"/>
          </w:tcPr>
          <w:p w14:paraId="4B86867B" w14:textId="3D29FEA3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02E1FBD9" w14:textId="444243A6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32875B2C" w14:textId="468264C3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DC16854" w14:textId="76827C3B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745D0" w14:paraId="1EF32906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2CCAF97" w14:textId="046E62F1" w:rsidR="0027066F" w:rsidRDefault="007B47D6" w:rsidP="00C976B1">
            <w:r>
              <w:t>Present draft to client for feedback</w:t>
            </w:r>
          </w:p>
        </w:tc>
        <w:tc>
          <w:tcPr>
            <w:tcW w:w="2268" w:type="dxa"/>
          </w:tcPr>
          <w:p w14:paraId="617921D9" w14:textId="4F2C6588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7F14748B" w14:textId="3D7948B8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4EC7FC38" w14:textId="06CCE915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35" w:type="dxa"/>
          </w:tcPr>
          <w:p w14:paraId="6923D6C5" w14:textId="06E4E8A9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66137F15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1797C68" w14:textId="484B1D0F" w:rsidR="0027066F" w:rsidRDefault="007B47D6" w:rsidP="00C976B1">
            <w:r>
              <w:t xml:space="preserve">Create &amp; update </w:t>
            </w:r>
            <w:r w:rsidRPr="007B47D6">
              <w:rPr>
                <w:b/>
                <w:bCs/>
              </w:rPr>
              <w:t>BlueSpringsHotel_ProjectPlan</w:t>
            </w:r>
            <w:r w:rsidR="00142E1E">
              <w:rPr>
                <w:b/>
                <w:bCs/>
              </w:rPr>
              <w:t>V</w:t>
            </w:r>
            <w:r w:rsidRPr="007B47D6">
              <w:rPr>
                <w:b/>
                <w:bCs/>
              </w:rPr>
              <w:t>2.docx</w:t>
            </w:r>
          </w:p>
        </w:tc>
        <w:tc>
          <w:tcPr>
            <w:tcW w:w="2268" w:type="dxa"/>
          </w:tcPr>
          <w:p w14:paraId="5CA68895" w14:textId="2CD79A41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2410" w:type="dxa"/>
          </w:tcPr>
          <w:p w14:paraId="7BD29E0F" w14:textId="6645810F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5A068ECC" w14:textId="0BA5C934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48A110EF" w14:textId="16BE4D60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745D0" w14:paraId="077E6C0A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4FF35CD" w14:textId="7C01F2EC" w:rsidR="0027066F" w:rsidRDefault="00CF6E64" w:rsidP="00C976B1">
            <w:r>
              <w:t>Add JavaScript for the form and table in guestbook.htm</w:t>
            </w:r>
          </w:p>
        </w:tc>
        <w:tc>
          <w:tcPr>
            <w:tcW w:w="2268" w:type="dxa"/>
          </w:tcPr>
          <w:p w14:paraId="1DBFC5E7" w14:textId="20A1F767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06/06/2025</w:t>
            </w:r>
          </w:p>
        </w:tc>
        <w:tc>
          <w:tcPr>
            <w:tcW w:w="2410" w:type="dxa"/>
          </w:tcPr>
          <w:p w14:paraId="6117ECE2" w14:textId="37459B0E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11/09/2025</w:t>
            </w:r>
          </w:p>
        </w:tc>
        <w:tc>
          <w:tcPr>
            <w:tcW w:w="3119" w:type="dxa"/>
          </w:tcPr>
          <w:p w14:paraId="6DE77C41" w14:textId="151BB8B9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6496C7DE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5F964A93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8036DB0" w14:textId="7655186A" w:rsidR="0027066F" w:rsidRDefault="00CF6E64" w:rsidP="00C976B1">
            <w:r>
              <w:t>Add popups to staff entries in staff.htm</w:t>
            </w:r>
          </w:p>
        </w:tc>
        <w:tc>
          <w:tcPr>
            <w:tcW w:w="2268" w:type="dxa"/>
          </w:tcPr>
          <w:p w14:paraId="5693B94D" w14:textId="0B57C64A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>
              <w:t>/06/2025</w:t>
            </w:r>
          </w:p>
        </w:tc>
        <w:tc>
          <w:tcPr>
            <w:tcW w:w="2410" w:type="dxa"/>
          </w:tcPr>
          <w:p w14:paraId="7C3899EF" w14:textId="6E12BCC9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07/09/2025</w:t>
            </w:r>
          </w:p>
        </w:tc>
        <w:tc>
          <w:tcPr>
            <w:tcW w:w="3119" w:type="dxa"/>
          </w:tcPr>
          <w:p w14:paraId="2276534C" w14:textId="739D735A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30664C9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525D1A4B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3B7C8F0" w14:textId="25C95B20" w:rsidR="0027066F" w:rsidRDefault="00CF6E64" w:rsidP="00C976B1">
            <w:r>
              <w:t>Embed video &amp; Youtube player in interests</w:t>
            </w:r>
          </w:p>
        </w:tc>
        <w:tc>
          <w:tcPr>
            <w:tcW w:w="2268" w:type="dxa"/>
          </w:tcPr>
          <w:p w14:paraId="5CA4695D" w14:textId="03D605BD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>
              <w:t>8</w:t>
            </w:r>
            <w:r>
              <w:t>/06/2025</w:t>
            </w:r>
          </w:p>
        </w:tc>
        <w:tc>
          <w:tcPr>
            <w:tcW w:w="2410" w:type="dxa"/>
          </w:tcPr>
          <w:p w14:paraId="2A6B0E3F" w14:textId="36C682C2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09/06/2025</w:t>
            </w:r>
          </w:p>
        </w:tc>
        <w:tc>
          <w:tcPr>
            <w:tcW w:w="3119" w:type="dxa"/>
          </w:tcPr>
          <w:p w14:paraId="680E4B38" w14:textId="4B02417B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768965D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5736E96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58C6850A" w14:textId="23C1FABB" w:rsidR="0027066F" w:rsidRDefault="00CF6E64" w:rsidP="00C976B1">
            <w:r>
              <w:t>Embed map in Cossack.htm</w:t>
            </w:r>
          </w:p>
        </w:tc>
        <w:tc>
          <w:tcPr>
            <w:tcW w:w="2268" w:type="dxa"/>
          </w:tcPr>
          <w:p w14:paraId="52EAA9A6" w14:textId="09507827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08/06/2025</w:t>
            </w:r>
          </w:p>
        </w:tc>
        <w:tc>
          <w:tcPr>
            <w:tcW w:w="2410" w:type="dxa"/>
          </w:tcPr>
          <w:p w14:paraId="0F7B170E" w14:textId="67C2EC0F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09/06/2025</w:t>
            </w:r>
          </w:p>
        </w:tc>
        <w:tc>
          <w:tcPr>
            <w:tcW w:w="3119" w:type="dxa"/>
          </w:tcPr>
          <w:p w14:paraId="00302E16" w14:textId="270FE171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5364A5BB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79A20CE9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0A5D170" w14:textId="002F27C7" w:rsidR="0027066F" w:rsidRDefault="00CF6E64" w:rsidP="00C976B1">
            <w:r>
              <w:t>Website testing &amp; validation</w:t>
            </w:r>
          </w:p>
        </w:tc>
        <w:tc>
          <w:tcPr>
            <w:tcW w:w="2268" w:type="dxa"/>
          </w:tcPr>
          <w:p w14:paraId="2460A389" w14:textId="60A87CC2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11/06/2025</w:t>
            </w:r>
          </w:p>
        </w:tc>
        <w:tc>
          <w:tcPr>
            <w:tcW w:w="2410" w:type="dxa"/>
          </w:tcPr>
          <w:p w14:paraId="2A6E7D56" w14:textId="21E62EA4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11/06/2025</w:t>
            </w:r>
          </w:p>
        </w:tc>
        <w:tc>
          <w:tcPr>
            <w:tcW w:w="3119" w:type="dxa"/>
          </w:tcPr>
          <w:p w14:paraId="6BCB196A" w14:textId="01C8E3B8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699AFB2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8D64F9D" w14:textId="77777777" w:rsidR="00B23B2D" w:rsidRDefault="00B23B2D"/>
    <w:sectPr w:rsidR="00B23B2D" w:rsidSect="0027066F">
      <w:footerReference w:type="default" r:id="rId9"/>
      <w:headerReference w:type="first" r:id="rId10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36C0F" w14:textId="77777777" w:rsidR="004E1FCD" w:rsidRDefault="004E1FCD">
      <w:pPr>
        <w:spacing w:after="0" w:line="240" w:lineRule="auto"/>
      </w:pPr>
      <w:r>
        <w:separator/>
      </w:r>
    </w:p>
  </w:endnote>
  <w:endnote w:type="continuationSeparator" w:id="0">
    <w:p w14:paraId="05B226D8" w14:textId="77777777" w:rsidR="004E1FCD" w:rsidRDefault="004E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C6C73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B1047" w14:textId="77777777" w:rsidR="004E1FCD" w:rsidRDefault="004E1FCD">
      <w:pPr>
        <w:spacing w:after="0" w:line="240" w:lineRule="auto"/>
      </w:pPr>
      <w:r>
        <w:separator/>
      </w:r>
    </w:p>
  </w:footnote>
  <w:footnote w:type="continuationSeparator" w:id="0">
    <w:p w14:paraId="1CDE1281" w14:textId="77777777" w:rsidR="004E1FCD" w:rsidRDefault="004E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68471" w14:textId="77777777" w:rsidR="0027066F" w:rsidRDefault="00422FF6">
    <w:pPr>
      <w:pStyle w:val="Header"/>
    </w:pPr>
    <w:r>
      <w:rPr>
        <w:noProof/>
      </w:rPr>
      <w:drawing>
        <wp:inline distT="0" distB="0" distL="0" distR="0" wp14:anchorId="07482577" wp14:editId="75D1F7C1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>
      <w:ptab w:relativeTo="margin" w:alignment="center" w:leader="none"/>
    </w:r>
    <w:r w:rsidR="0027066F">
      <w:t>Project Plan</w:t>
    </w:r>
    <w:r w:rsidR="0027066F">
      <w:ptab w:relativeTo="margin" w:alignment="right" w:leader="none"/>
    </w:r>
    <w:r w:rsidR="0027066F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2"/>
    <w:rsid w:val="00032192"/>
    <w:rsid w:val="0005190A"/>
    <w:rsid w:val="001069F9"/>
    <w:rsid w:val="00142E1E"/>
    <w:rsid w:val="0027066F"/>
    <w:rsid w:val="00282230"/>
    <w:rsid w:val="00374ACF"/>
    <w:rsid w:val="00422FF6"/>
    <w:rsid w:val="00432943"/>
    <w:rsid w:val="004E1FCD"/>
    <w:rsid w:val="00582082"/>
    <w:rsid w:val="006D7D36"/>
    <w:rsid w:val="007620DE"/>
    <w:rsid w:val="007B2D88"/>
    <w:rsid w:val="007B47D6"/>
    <w:rsid w:val="00890378"/>
    <w:rsid w:val="008A3D74"/>
    <w:rsid w:val="008C7A9D"/>
    <w:rsid w:val="009B7D25"/>
    <w:rsid w:val="00A124EC"/>
    <w:rsid w:val="00A928C6"/>
    <w:rsid w:val="00B23B2D"/>
    <w:rsid w:val="00B847F3"/>
    <w:rsid w:val="00C302D2"/>
    <w:rsid w:val="00C37065"/>
    <w:rsid w:val="00C745D0"/>
    <w:rsid w:val="00C976B1"/>
    <w:rsid w:val="00CF6E64"/>
    <w:rsid w:val="00D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7BD6"/>
  <w15:chartTrackingRefBased/>
  <w15:docId w15:val="{ED819638-99ED-4A4E-BD16-62E46A45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Projec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1A336AE2E6496BB401C8B97A529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22398-B5D0-4116-A3D6-CF8E10EDADCC}"/>
      </w:docPartPr>
      <w:docPartBody>
        <w:p w:rsidR="00932139" w:rsidRDefault="00000000">
          <w:pPr>
            <w:pStyle w:val="F81A336AE2E6496BB401C8B97A529C1E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B"/>
    <w:rsid w:val="00282230"/>
    <w:rsid w:val="003C06CB"/>
    <w:rsid w:val="007A2881"/>
    <w:rsid w:val="007A35DB"/>
    <w:rsid w:val="00890378"/>
    <w:rsid w:val="008C7A9D"/>
    <w:rsid w:val="0093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A336AE2E6496BB401C8B97A529C1E">
    <w:name w:val="F81A336AE2E6496BB401C8B97A529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1A8ED7-0512-4B7A-B8E1-A1ADC7B7B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F1350-A740-44D2-BE04-864F00F4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MediaMagic_ProjectTemplate.dotx</Template>
  <TotalTime>22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5</cp:revision>
  <dcterms:created xsi:type="dcterms:W3CDTF">2025-05-07T01:55:00Z</dcterms:created>
  <dcterms:modified xsi:type="dcterms:W3CDTF">2025-06-11T02:33:00Z</dcterms:modified>
  <cp:version/>
</cp:coreProperties>
</file>