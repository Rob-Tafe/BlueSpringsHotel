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0843" w14:textId="13431F2F" w:rsidR="00C976B1" w:rsidRDefault="00C302D2">
      <w:pPr>
        <w:pStyle w:val="Title"/>
      </w:pPr>
      <w:r>
        <w:t>Blue Springs Hotel Project Plan</w:t>
      </w:r>
    </w:p>
    <w:p w14:paraId="3609D1A6" w14:textId="77777777" w:rsidR="001069F9" w:rsidRPr="00B23B2D" w:rsidRDefault="001069F9" w:rsidP="00C745D0">
      <w:pPr>
        <w:rPr>
          <w:caps/>
        </w:rPr>
      </w:pP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526"/>
        <w:gridCol w:w="2268"/>
        <w:gridCol w:w="2410"/>
        <w:gridCol w:w="3119"/>
        <w:gridCol w:w="1635"/>
      </w:tblGrid>
      <w:tr w:rsidR="00C745D0" w14:paraId="3D7E2404" w14:textId="77777777" w:rsidTr="00C74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F81A336AE2E6496BB401C8B97A529C1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26" w:type="dxa"/>
                <w:tcBorders>
                  <w:bottom w:val="single" w:sz="4" w:space="0" w:color="7F7F7F" w:themeColor="text1" w:themeTint="80"/>
                </w:tcBorders>
                <w:shd w:val="clear" w:color="auto" w:fill="004E6C" w:themeFill="accent2" w:themeFillShade="80"/>
              </w:tcPr>
              <w:p w14:paraId="31BCA8F1" w14:textId="77777777" w:rsidR="0027066F" w:rsidRDefault="0027066F" w:rsidP="00A124EC">
                <w:r>
                  <w:t>Task</w:t>
                </w:r>
              </w:p>
            </w:tc>
          </w:sdtContent>
        </w:sdt>
        <w:tc>
          <w:tcPr>
            <w:tcW w:w="2268" w:type="dxa"/>
          </w:tcPr>
          <w:p w14:paraId="2DAA0503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2410" w:type="dxa"/>
          </w:tcPr>
          <w:p w14:paraId="6E8F074C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date</w:t>
            </w:r>
          </w:p>
        </w:tc>
        <w:tc>
          <w:tcPr>
            <w:tcW w:w="3119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0017EC32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collaboration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30CCD7C3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745D0" w14:paraId="08E79B5D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2B387C34" w14:textId="2CE78607" w:rsidR="0027066F" w:rsidRDefault="008A3D74" w:rsidP="00C976B1">
            <w:r>
              <w:t>Investigate web technologies</w:t>
            </w:r>
          </w:p>
        </w:tc>
        <w:tc>
          <w:tcPr>
            <w:tcW w:w="2268" w:type="dxa"/>
          </w:tcPr>
          <w:p w14:paraId="3101AD0F" w14:textId="54DAF923" w:rsidR="0027066F" w:rsidRDefault="008A3D7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07/05/2025</w:t>
            </w:r>
          </w:p>
        </w:tc>
        <w:tc>
          <w:tcPr>
            <w:tcW w:w="2410" w:type="dxa"/>
          </w:tcPr>
          <w:p w14:paraId="2858EDF2" w14:textId="4A635517" w:rsidR="0027066F" w:rsidRDefault="008A3D7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14/05/2025</w:t>
            </w:r>
          </w:p>
        </w:tc>
        <w:tc>
          <w:tcPr>
            <w:tcW w:w="3119" w:type="dxa"/>
          </w:tcPr>
          <w:p w14:paraId="76AD1A0D" w14:textId="0590771F" w:rsidR="0027066F" w:rsidRDefault="008A3D7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69CD6D51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66F" w14:paraId="275EFF64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383FF795" w14:textId="01968BFD" w:rsidR="0027066F" w:rsidRDefault="00DB017C" w:rsidP="00C976B1">
            <w:r>
              <w:t>Web interface design</w:t>
            </w:r>
          </w:p>
        </w:tc>
        <w:tc>
          <w:tcPr>
            <w:tcW w:w="2268" w:type="dxa"/>
          </w:tcPr>
          <w:p w14:paraId="0909DCD5" w14:textId="18CF0D10" w:rsidR="0027066F" w:rsidRDefault="00DB017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07/05/2025</w:t>
            </w:r>
          </w:p>
        </w:tc>
        <w:tc>
          <w:tcPr>
            <w:tcW w:w="2410" w:type="dxa"/>
          </w:tcPr>
          <w:p w14:paraId="5A6998B7" w14:textId="686A16E0" w:rsidR="0027066F" w:rsidRDefault="00DB017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3119" w:type="dxa"/>
          </w:tcPr>
          <w:p w14:paraId="20148D4F" w14:textId="1C50B01D" w:rsidR="0027066F" w:rsidRDefault="00DB017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4F7DC798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0509E9FF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02786BC2" w14:textId="4173857E" w:rsidR="0027066F" w:rsidRDefault="007B47D6" w:rsidP="00C976B1">
            <w:r>
              <w:t>Review web design</w:t>
            </w:r>
          </w:p>
        </w:tc>
        <w:tc>
          <w:tcPr>
            <w:tcW w:w="2268" w:type="dxa"/>
          </w:tcPr>
          <w:p w14:paraId="60CAAF71" w14:textId="0A17581A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14/05/2025</w:t>
            </w:r>
          </w:p>
        </w:tc>
        <w:tc>
          <w:tcPr>
            <w:tcW w:w="2410" w:type="dxa"/>
          </w:tcPr>
          <w:p w14:paraId="5AB96435" w14:textId="7D9E8E3C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3119" w:type="dxa"/>
          </w:tcPr>
          <w:p w14:paraId="15463427" w14:textId="7ACC1218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35" w:type="dxa"/>
          </w:tcPr>
          <w:p w14:paraId="414B690D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66F" w14:paraId="6EB0CFB5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6862A00B" w14:textId="4D29E0E9" w:rsidR="0027066F" w:rsidRDefault="007B47D6" w:rsidP="00C976B1">
            <w:r>
              <w:t>Create basic web pages</w:t>
            </w:r>
          </w:p>
        </w:tc>
        <w:tc>
          <w:tcPr>
            <w:tcW w:w="2268" w:type="dxa"/>
          </w:tcPr>
          <w:p w14:paraId="2AA2BFFB" w14:textId="0B18A12F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2410" w:type="dxa"/>
          </w:tcPr>
          <w:p w14:paraId="40ABCEEF" w14:textId="4F5CF4F4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28/05/2025</w:t>
            </w:r>
          </w:p>
        </w:tc>
        <w:tc>
          <w:tcPr>
            <w:tcW w:w="3119" w:type="dxa"/>
          </w:tcPr>
          <w:p w14:paraId="1A2E7CFF" w14:textId="21E742E6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047DF1C5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4FCC119E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01D34FD" w14:textId="2047EFC3" w:rsidR="0027066F" w:rsidRDefault="007B47D6" w:rsidP="00C976B1">
            <w:r>
              <w:t>Add styles formatting</w:t>
            </w:r>
          </w:p>
        </w:tc>
        <w:tc>
          <w:tcPr>
            <w:tcW w:w="2268" w:type="dxa"/>
          </w:tcPr>
          <w:p w14:paraId="4B86867B" w14:textId="3D29FEA3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2410" w:type="dxa"/>
          </w:tcPr>
          <w:p w14:paraId="02E1FBD9" w14:textId="444243A6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3119" w:type="dxa"/>
          </w:tcPr>
          <w:p w14:paraId="32875B2C" w14:textId="468264C3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0DC16854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5D0" w14:paraId="1EF32906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62CCAF97" w14:textId="046E62F1" w:rsidR="0027066F" w:rsidRDefault="007B47D6" w:rsidP="00C976B1">
            <w:r>
              <w:t>Present draft to client for feedback</w:t>
            </w:r>
          </w:p>
        </w:tc>
        <w:tc>
          <w:tcPr>
            <w:tcW w:w="2268" w:type="dxa"/>
          </w:tcPr>
          <w:p w14:paraId="617921D9" w14:textId="4F2C6588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2410" w:type="dxa"/>
          </w:tcPr>
          <w:p w14:paraId="7F14748B" w14:textId="3D7948B8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3119" w:type="dxa"/>
          </w:tcPr>
          <w:p w14:paraId="4EC7FC38" w14:textId="06CCE915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35" w:type="dxa"/>
          </w:tcPr>
          <w:p w14:paraId="6923D6C5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66137F15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71797C68" w14:textId="484B1D0F" w:rsidR="0027066F" w:rsidRDefault="007B47D6" w:rsidP="00C976B1">
            <w:r>
              <w:t xml:space="preserve">Create &amp; update </w:t>
            </w:r>
            <w:r w:rsidRPr="007B47D6">
              <w:rPr>
                <w:b/>
                <w:bCs/>
              </w:rPr>
              <w:t>BlueSpringsHotel_ProjectPlan</w:t>
            </w:r>
            <w:r w:rsidR="00142E1E">
              <w:rPr>
                <w:b/>
                <w:bCs/>
              </w:rPr>
              <w:t>V</w:t>
            </w:r>
            <w:r w:rsidRPr="007B47D6">
              <w:rPr>
                <w:b/>
                <w:bCs/>
              </w:rPr>
              <w:t>2.docx</w:t>
            </w:r>
          </w:p>
        </w:tc>
        <w:tc>
          <w:tcPr>
            <w:tcW w:w="2268" w:type="dxa"/>
          </w:tcPr>
          <w:p w14:paraId="5CA68895" w14:textId="2CD79A41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2410" w:type="dxa"/>
          </w:tcPr>
          <w:p w14:paraId="7BD29E0F" w14:textId="6645810F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3119" w:type="dxa"/>
          </w:tcPr>
          <w:p w14:paraId="5A068ECC" w14:textId="0BA5C934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48A110EF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5D0" w14:paraId="077E6C0A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4FF35CD" w14:textId="77777777" w:rsidR="0027066F" w:rsidRDefault="0027066F" w:rsidP="00C976B1"/>
        </w:tc>
        <w:tc>
          <w:tcPr>
            <w:tcW w:w="2268" w:type="dxa"/>
          </w:tcPr>
          <w:p w14:paraId="1DBFC5E7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117ECE2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DE77C41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496C7DE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5F964A93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8036DB0" w14:textId="77777777" w:rsidR="0027066F" w:rsidRDefault="0027066F" w:rsidP="00C976B1"/>
        </w:tc>
        <w:tc>
          <w:tcPr>
            <w:tcW w:w="2268" w:type="dxa"/>
          </w:tcPr>
          <w:p w14:paraId="5693B94D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C3899EF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276534C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30664C9F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5D0" w14:paraId="525D1A4B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23B7C8F0" w14:textId="77777777" w:rsidR="0027066F" w:rsidRDefault="0027066F" w:rsidP="00C976B1"/>
        </w:tc>
        <w:tc>
          <w:tcPr>
            <w:tcW w:w="2268" w:type="dxa"/>
          </w:tcPr>
          <w:p w14:paraId="5CA4695D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A6B0E3F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80E4B38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768965D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5736E96D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58C6850A" w14:textId="77777777" w:rsidR="0027066F" w:rsidRDefault="0027066F" w:rsidP="00C976B1"/>
        </w:tc>
        <w:tc>
          <w:tcPr>
            <w:tcW w:w="2268" w:type="dxa"/>
          </w:tcPr>
          <w:p w14:paraId="52EAA9A6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F7B170E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00302E16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364A5BB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5D0" w14:paraId="79A20CE9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70A5D170" w14:textId="77777777" w:rsidR="0027066F" w:rsidRDefault="0027066F" w:rsidP="00C976B1"/>
        </w:tc>
        <w:tc>
          <w:tcPr>
            <w:tcW w:w="2268" w:type="dxa"/>
          </w:tcPr>
          <w:p w14:paraId="2460A389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A6E7D56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BCB196A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99AFB28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8D64F9D" w14:textId="77777777" w:rsidR="00B23B2D" w:rsidRDefault="00B23B2D"/>
    <w:sectPr w:rsidR="00B23B2D" w:rsidSect="0027066F">
      <w:footerReference w:type="default" r:id="rId9"/>
      <w:headerReference w:type="first" r:id="rId10"/>
      <w:pgSz w:w="15840" w:h="12240" w:orient="landscape"/>
      <w:pgMar w:top="1296" w:right="1008" w:bottom="129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4B4C5" w14:textId="77777777" w:rsidR="007620DE" w:rsidRDefault="007620DE">
      <w:pPr>
        <w:spacing w:after="0" w:line="240" w:lineRule="auto"/>
      </w:pPr>
      <w:r>
        <w:separator/>
      </w:r>
    </w:p>
  </w:endnote>
  <w:endnote w:type="continuationSeparator" w:id="0">
    <w:p w14:paraId="76662573" w14:textId="77777777" w:rsidR="007620DE" w:rsidRDefault="0076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C6C73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CDFBA" w14:textId="77777777" w:rsidR="007620DE" w:rsidRDefault="007620DE">
      <w:pPr>
        <w:spacing w:after="0" w:line="240" w:lineRule="auto"/>
      </w:pPr>
      <w:r>
        <w:separator/>
      </w:r>
    </w:p>
  </w:footnote>
  <w:footnote w:type="continuationSeparator" w:id="0">
    <w:p w14:paraId="3EF43F44" w14:textId="77777777" w:rsidR="007620DE" w:rsidRDefault="0076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68471" w14:textId="77777777" w:rsidR="0027066F" w:rsidRDefault="00422FF6">
    <w:pPr>
      <w:pStyle w:val="Header"/>
    </w:pPr>
    <w:r>
      <w:rPr>
        <w:noProof/>
      </w:rPr>
      <w:drawing>
        <wp:inline distT="0" distB="0" distL="0" distR="0" wp14:anchorId="07482577" wp14:editId="75D1F7C1">
          <wp:extent cx="81915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66F">
      <w:ptab w:relativeTo="margin" w:alignment="center" w:leader="none"/>
    </w:r>
    <w:r w:rsidR="0027066F">
      <w:t>Project Plan</w:t>
    </w:r>
    <w:r w:rsidR="0027066F">
      <w:ptab w:relativeTo="margin" w:alignment="right" w:leader="none"/>
    </w:r>
    <w:r w:rsidR="0027066F"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567308">
    <w:abstractNumId w:val="9"/>
  </w:num>
  <w:num w:numId="2" w16cid:durableId="1452551809">
    <w:abstractNumId w:val="7"/>
  </w:num>
  <w:num w:numId="3" w16cid:durableId="718163500">
    <w:abstractNumId w:val="6"/>
  </w:num>
  <w:num w:numId="4" w16cid:durableId="829519098">
    <w:abstractNumId w:val="5"/>
  </w:num>
  <w:num w:numId="5" w16cid:durableId="787315841">
    <w:abstractNumId w:val="4"/>
  </w:num>
  <w:num w:numId="6" w16cid:durableId="1413700667">
    <w:abstractNumId w:val="8"/>
  </w:num>
  <w:num w:numId="7" w16cid:durableId="901326899">
    <w:abstractNumId w:val="3"/>
  </w:num>
  <w:num w:numId="8" w16cid:durableId="530339523">
    <w:abstractNumId w:val="2"/>
  </w:num>
  <w:num w:numId="9" w16cid:durableId="1096897922">
    <w:abstractNumId w:val="1"/>
  </w:num>
  <w:num w:numId="10" w16cid:durableId="4619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2"/>
    <w:rsid w:val="00032192"/>
    <w:rsid w:val="0005190A"/>
    <w:rsid w:val="001069F9"/>
    <w:rsid w:val="00142E1E"/>
    <w:rsid w:val="0027066F"/>
    <w:rsid w:val="00282230"/>
    <w:rsid w:val="00374ACF"/>
    <w:rsid w:val="00422FF6"/>
    <w:rsid w:val="00432943"/>
    <w:rsid w:val="00582082"/>
    <w:rsid w:val="006D7D36"/>
    <w:rsid w:val="007620DE"/>
    <w:rsid w:val="007B2D88"/>
    <w:rsid w:val="007B47D6"/>
    <w:rsid w:val="008A3D74"/>
    <w:rsid w:val="008C7A9D"/>
    <w:rsid w:val="009B7D25"/>
    <w:rsid w:val="00A124EC"/>
    <w:rsid w:val="00A928C6"/>
    <w:rsid w:val="00B23B2D"/>
    <w:rsid w:val="00B847F3"/>
    <w:rsid w:val="00C302D2"/>
    <w:rsid w:val="00C37065"/>
    <w:rsid w:val="00C745D0"/>
    <w:rsid w:val="00C976B1"/>
    <w:rsid w:val="00D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7BD6"/>
  <w15:chartTrackingRefBased/>
  <w15:docId w15:val="{ED819638-99ED-4A4E-BD16-62E46A45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73763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05676C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i/>
      <w:iCs/>
      <w:color w:val="073763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73763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7376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7376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Project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1A336AE2E6496BB401C8B97A529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22398-B5D0-4116-A3D6-CF8E10EDADCC}"/>
      </w:docPartPr>
      <w:docPartBody>
        <w:p w:rsidR="00932139" w:rsidRDefault="00000000">
          <w:pPr>
            <w:pStyle w:val="F81A336AE2E6496BB401C8B97A529C1E"/>
          </w:pPr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DB"/>
    <w:rsid w:val="00282230"/>
    <w:rsid w:val="003C06CB"/>
    <w:rsid w:val="007A35DB"/>
    <w:rsid w:val="008C7A9D"/>
    <w:rsid w:val="0093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1A336AE2E6496BB401C8B97A529C1E">
    <w:name w:val="F81A336AE2E6496BB401C8B97A529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1F1350-A740-44D2-BE04-864F00F48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1A8ED7-0512-4B7A-B8E1-A1ADC7B7BB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MediaMagic_ProjectTemplate.dotx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Robert Sewell</cp:lastModifiedBy>
  <cp:revision>4</cp:revision>
  <dcterms:created xsi:type="dcterms:W3CDTF">2025-05-07T01:55:00Z</dcterms:created>
  <dcterms:modified xsi:type="dcterms:W3CDTF">2025-05-07T02:48:00Z</dcterms:modified>
  <cp:version/>
</cp:coreProperties>
</file>